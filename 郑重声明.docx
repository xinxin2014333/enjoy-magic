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在你使用Github访问所有内容的时候，下载出的内容最终的解释权归我所有，同时也不要违反Github的使用条例，谢谢合作(*^o^*)</w:t>
      </w:r>
    </w:p>
    <w:p>
      <w:r>
        <w:t>Os：如果发现有人冒充创作者（我们或我），欢迎发送邮件，打电话或者微信</w:t>
      </w:r>
    </w:p>
    <w:p>
      <w:r>
        <w:t>电子邮件：qqam1f47493400@163.com</w:t>
      </w:r>
    </w:p>
    <w:p>
      <w:r>
        <w:t>电话:13322456278</w:t>
      </w:r>
    </w:p>
    <w:p>
      <w:r>
        <w:t>微信:zxx201364</w:t>
      </w:r>
    </w:p>
    <w:p/>
    <w:p/>
    <w:p/>
    <w:p>
      <w:pPr>
        <w:rPr>
          <w:rFonts w:hint="eastAsia"/>
        </w:rPr>
      </w:pPr>
      <w:r>
        <w:t>0以下无正文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MV Boli"/>
    <w:panose1 w:val="02000000000000000000"/>
    <w:charset w:val="00"/>
    <w:family w:val="auto"/>
    <w:pitch w:val="variable"/>
    <w:sig w:usb0="E0000AFF" w:usb1="5000217F" w:usb2="00000021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4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keepLines w:val="0"/>
      <w:pageBreakBefore w:val="0"/>
      <w:widowControl w:val="0"/>
      <w:suppressLineNumbers w:val="0"/>
      <w:suppressAutoHyphens w:val="0"/>
      <w:jc w:val="both"/>
    </w:pPr>
    <w:rPr>
      <w:rFonts w:ascii="Roboto" w:eastAsia="宋体" w:cs="Arial" w:hAnsi="Roboto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1"/>
    </w:pPr>
    <w:rPr>
      <w:rFonts w:ascii="Roboto" w:eastAsia="黑体" w:hAnsi="Roboto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2"/>
    </w:pPr>
    <w:rPr>
      <w:rFonts w:ascii="Roboto" w:hAnsi="Roboto"/>
      <w:b/>
      <w:bCs/>
      <w:sz w:val="32"/>
      <w:szCs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  <w:rPr>
      <w:sz w:val="32"/>
    </w:rPr>
  </w:style>
  <w:style w:type="paragraph" w:customStyle="1" w:styleId="16">
    <w:name w:val="样式2"/>
    <w:basedOn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</TotalTime>
  <Application>Honor_Office</Application>
  <Pages>1</Pages>
  <Words>103</Words>
  <Characters>161</Characters>
  <Lines>10</Lines>
  <Paragraphs>6</Paragraphs>
  <CharactersWithSpaces>161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created xsi:type="dcterms:W3CDTF">2024-04-26T01:38:00Z</dcterms:created>
  <dcterms:modified xsi:type="dcterms:W3CDTF">2025-10-06T22:45:55Z</dcterms:modified>
</cp:coreProperties>
</file>